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4145F646" w14:textId="77777777" w:rsidTr="001A68A6">
        <w:tc>
          <w:tcPr>
            <w:tcW w:w="5008" w:type="dxa"/>
            <w:vAlign w:val="bottom"/>
          </w:tcPr>
          <w:p w14:paraId="54AEB4A2" w14:textId="00020101" w:rsidR="00C84833" w:rsidRDefault="00000000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A8BF5416DAE246D2A34606F27435477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554030">
                  <w:t>Ricky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48D0533EEECC409B8717107EFAA8D35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554030">
                  <w:t>Garcia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2AF0A9C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D547F5F" w14:textId="70EC3FCB" w:rsidR="004E2970" w:rsidRPr="009D0878" w:rsidRDefault="00000000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E3971AC4EC234C1DB819D1C45160F61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554030">
                        <w:t xml:space="preserve">South Jordan, UT 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DA73528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45F2F73" wp14:editId="62AC325B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2BBEA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2FE3A84" w14:textId="77777777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5149198736A54901B5FBFE4FD77C6F3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036DCAA" w14:textId="75E53DFF" w:rsidR="00932D92" w:rsidRPr="009D0878" w:rsidRDefault="00554030" w:rsidP="00932D92">
                      <w:pPr>
                        <w:pStyle w:val="ContactInfo"/>
                      </w:pPr>
                      <w:r>
                        <w:t>3854167996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3BC1F00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314B643" wp14:editId="4CA0DCB7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B2EE5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D333DFD" w14:textId="77777777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0D561AE281E44514A68E8224190A90F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E1782A4" w14:textId="3A57BE36" w:rsidR="00932D92" w:rsidRPr="009D0878" w:rsidRDefault="00FE5FC4" w:rsidP="00932D92">
                      <w:pPr>
                        <w:pStyle w:val="ContactInfo"/>
                      </w:pPr>
                      <w:r>
                        <w:t>Rg3646@outlook.com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6FB9942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240310C" wp14:editId="03A67EAB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0A1F3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A45094F" w14:textId="77777777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3CC47BD497E94AF0993BAC15656E8911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1DDD18D" w14:textId="486BF8A4" w:rsidR="00932D92" w:rsidRPr="009D0878" w:rsidRDefault="00697DEF" w:rsidP="00932D92">
                      <w:pPr>
                        <w:pStyle w:val="ContactInfo"/>
                      </w:pPr>
                      <w:r>
                        <w:t>linkedin.com/in/ricky-g-garcia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5BCE25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556096A" wp14:editId="70B3F03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57F7D9A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32F2397" w14:textId="77777777" w:rsidTr="00972024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8843FAB0652641FA836AB514E2923A5C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58321BF" w14:textId="712E8D0F" w:rsidR="00932D92" w:rsidRPr="009D0878" w:rsidRDefault="00B606D9" w:rsidP="00932D92">
                      <w:pPr>
                        <w:pStyle w:val="ContactInfo"/>
                      </w:pPr>
                      <w:r w:rsidRPr="00B606D9">
                        <w:t>http</w:t>
                      </w:r>
                      <w:r w:rsidR="00697DEF">
                        <w:t>s</w:t>
                      </w:r>
                      <w:r w:rsidRPr="00B606D9">
                        <w:t>://rickyggarcia.com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2B27494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212429F" wp14:editId="519297DD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D86F03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27518D1" w14:textId="77777777" w:rsidR="00D92B95" w:rsidRDefault="00D92B95" w:rsidP="009D3336">
            <w:pPr>
              <w:pStyle w:val="Header"/>
            </w:pPr>
          </w:p>
        </w:tc>
      </w:tr>
    </w:tbl>
    <w:p w14:paraId="3405A7EF" w14:textId="75B3BE28" w:rsidR="00C43D65" w:rsidRDefault="001A68A6">
      <w:r w:rsidRPr="001A68A6">
        <w:t>Senior Software Engineer with a focus on front-end development, experienced in agile collaboration, and dedicated to continuous learning and professional growth. Demonstrates a strong track record of delivering high-quality software solutions that meet user and stakeholder needs.</w:t>
      </w:r>
    </w:p>
    <w:p w14:paraId="580840C2" w14:textId="77777777" w:rsidR="00AD13CB" w:rsidRDefault="00000000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CFB4EDAD1228436BB2142C11E491C258"/>
          </w:placeholder>
          <w:temporary/>
          <w15:appearance w15:val="hidden"/>
        </w:sdtPr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Skills layout table "/>
      </w:tblPr>
      <w:tblGrid>
        <w:gridCol w:w="3149"/>
        <w:gridCol w:w="2973"/>
        <w:gridCol w:w="2793"/>
        <w:gridCol w:w="445"/>
      </w:tblGrid>
      <w:tr w:rsidR="00A124E1" w14:paraId="5FF21AC1" w14:textId="11FFFFDE" w:rsidTr="00A124E1">
        <w:trPr>
          <w:trHeight w:val="1523"/>
        </w:trPr>
        <w:tc>
          <w:tcPr>
            <w:tcW w:w="3145" w:type="dxa"/>
          </w:tcPr>
          <w:p w14:paraId="47CF5717" w14:textId="0E74B43F" w:rsidR="00A124E1" w:rsidRDefault="00A124E1" w:rsidP="001A68A6">
            <w:pPr>
              <w:pStyle w:val="Heading5"/>
            </w:pPr>
            <w:r>
              <w:t>Development Languages</w:t>
            </w:r>
          </w:p>
          <w:p w14:paraId="2018EDC9" w14:textId="7A2E4922" w:rsidR="00A124E1" w:rsidRDefault="00A124E1" w:rsidP="00BC7376">
            <w:pPr>
              <w:pStyle w:val="ListBullet"/>
              <w:numPr>
                <w:ilvl w:val="0"/>
                <w:numId w:val="4"/>
              </w:numPr>
            </w:pPr>
            <w:r>
              <w:t>TypeScript</w:t>
            </w:r>
          </w:p>
          <w:p w14:paraId="3A5530E5" w14:textId="443AF3AF" w:rsidR="00A124E1" w:rsidRDefault="00A124E1" w:rsidP="00BC7376">
            <w:pPr>
              <w:pStyle w:val="ListBullet"/>
              <w:numPr>
                <w:ilvl w:val="0"/>
                <w:numId w:val="4"/>
              </w:numPr>
            </w:pPr>
            <w:r>
              <w:t>JavaScript</w:t>
            </w:r>
          </w:p>
          <w:p w14:paraId="296B8F09" w14:textId="30132523" w:rsidR="00A124E1" w:rsidRDefault="00A124E1" w:rsidP="00BC7376">
            <w:pPr>
              <w:pStyle w:val="ListBullet"/>
              <w:numPr>
                <w:ilvl w:val="0"/>
                <w:numId w:val="4"/>
              </w:numPr>
            </w:pPr>
            <w:r>
              <w:t>SCSS</w:t>
            </w:r>
          </w:p>
          <w:p w14:paraId="28B6E9DB" w14:textId="4B9FFAD0" w:rsidR="00A124E1" w:rsidRPr="004937AE" w:rsidRDefault="00A124E1" w:rsidP="00A124E1">
            <w:pPr>
              <w:pStyle w:val="ListBullet"/>
              <w:numPr>
                <w:ilvl w:val="0"/>
                <w:numId w:val="4"/>
              </w:numPr>
            </w:pPr>
            <w:r>
              <w:t>C#</w:t>
            </w:r>
          </w:p>
        </w:tc>
        <w:tc>
          <w:tcPr>
            <w:tcW w:w="2970" w:type="dxa"/>
          </w:tcPr>
          <w:p w14:paraId="30C5E019" w14:textId="5DC5B2F1" w:rsidR="00A124E1" w:rsidRDefault="00A124E1" w:rsidP="00A124E1">
            <w:pPr>
              <w:pStyle w:val="Heading5"/>
            </w:pPr>
            <w:r>
              <w:t>Frameworks &amp; Libraries</w:t>
            </w:r>
          </w:p>
          <w:p w14:paraId="0C364F5A" w14:textId="189F299B" w:rsidR="00A124E1" w:rsidRDefault="00A124E1" w:rsidP="00BC7376">
            <w:pPr>
              <w:pStyle w:val="ListBullet"/>
            </w:pPr>
            <w:r>
              <w:t>React.js</w:t>
            </w:r>
          </w:p>
          <w:p w14:paraId="1A8EEC8A" w14:textId="55E5782A" w:rsidR="00A124E1" w:rsidRDefault="00A124E1" w:rsidP="00BC7376">
            <w:pPr>
              <w:pStyle w:val="ListBullet"/>
            </w:pPr>
            <w:r>
              <w:t>.Net</w:t>
            </w:r>
          </w:p>
          <w:p w14:paraId="1012D7EC" w14:textId="77777777" w:rsidR="00A124E1" w:rsidRDefault="00A124E1" w:rsidP="00BC7376">
            <w:pPr>
              <w:pStyle w:val="ListBullet"/>
            </w:pPr>
            <w:r>
              <w:t>Material UI</w:t>
            </w:r>
          </w:p>
          <w:p w14:paraId="6D45B215" w14:textId="77777777" w:rsidR="00A124E1" w:rsidRDefault="00A124E1" w:rsidP="00BC7376">
            <w:pPr>
              <w:pStyle w:val="ListBullet"/>
            </w:pPr>
            <w:r>
              <w:t>Ant Design</w:t>
            </w:r>
          </w:p>
          <w:p w14:paraId="7815307D" w14:textId="0BE2BF9B" w:rsidR="00A124E1" w:rsidRPr="004937AE" w:rsidRDefault="00A124E1" w:rsidP="00BC7376">
            <w:pPr>
              <w:pStyle w:val="ListBullet"/>
            </w:pPr>
            <w:r>
              <w:t>Bootstrap</w:t>
            </w:r>
          </w:p>
        </w:tc>
        <w:tc>
          <w:tcPr>
            <w:tcW w:w="2790" w:type="dxa"/>
          </w:tcPr>
          <w:p w14:paraId="0344F045" w14:textId="77777777" w:rsidR="00A124E1" w:rsidRDefault="00A124E1" w:rsidP="00A124E1">
            <w:pPr>
              <w:pStyle w:val="Heading5"/>
            </w:pPr>
            <w:r>
              <w:t>Tools &amp; Platforms</w:t>
            </w:r>
          </w:p>
          <w:p w14:paraId="303B8250" w14:textId="77777777" w:rsidR="00A124E1" w:rsidRDefault="00A124E1" w:rsidP="00A124E1">
            <w:pPr>
              <w:pStyle w:val="ListBullet"/>
            </w:pPr>
            <w:r>
              <w:t>AWS</w:t>
            </w:r>
          </w:p>
          <w:p w14:paraId="6A7B432D" w14:textId="77777777" w:rsidR="00A124E1" w:rsidRDefault="00A124E1" w:rsidP="00A124E1">
            <w:pPr>
              <w:pStyle w:val="ListBullet"/>
            </w:pPr>
            <w:r>
              <w:t>Azure</w:t>
            </w:r>
          </w:p>
          <w:p w14:paraId="0EC789DB" w14:textId="77777777" w:rsidR="00A124E1" w:rsidRDefault="00A124E1" w:rsidP="00A124E1">
            <w:pPr>
              <w:pStyle w:val="ListBullet"/>
            </w:pPr>
            <w:r>
              <w:t>Webpack</w:t>
            </w:r>
          </w:p>
          <w:p w14:paraId="011ADA51" w14:textId="77777777" w:rsidR="00A124E1" w:rsidRDefault="00A124E1" w:rsidP="00A124E1">
            <w:pPr>
              <w:pStyle w:val="ListBullet"/>
            </w:pPr>
            <w:r>
              <w:t>GitHub</w:t>
            </w:r>
          </w:p>
          <w:p w14:paraId="2507AA09" w14:textId="22D02AF3" w:rsidR="00A124E1" w:rsidRPr="00A124E1" w:rsidRDefault="00A124E1" w:rsidP="00A124E1">
            <w:pPr>
              <w:pStyle w:val="ListBullet"/>
            </w:pPr>
            <w:r>
              <w:t>Jest</w:t>
            </w:r>
          </w:p>
        </w:tc>
        <w:tc>
          <w:tcPr>
            <w:tcW w:w="445" w:type="dxa"/>
          </w:tcPr>
          <w:p w14:paraId="3212F290" w14:textId="4F1DA0DE" w:rsidR="00A124E1" w:rsidRDefault="00A124E1" w:rsidP="00A124E1">
            <w:pPr>
              <w:pStyle w:val="Heading5"/>
            </w:pPr>
          </w:p>
        </w:tc>
      </w:tr>
    </w:tbl>
    <w:p w14:paraId="65F934F4" w14:textId="77777777" w:rsidR="005B1D68" w:rsidRDefault="00000000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90AE78A037594D0792C57B34EFA3D978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2471627D" w14:textId="0D86466A" w:rsidR="0023705D" w:rsidRPr="00D413F9" w:rsidRDefault="002F0A27" w:rsidP="00D413F9">
      <w:pPr>
        <w:pStyle w:val="Heading3"/>
      </w:pPr>
      <w:r>
        <w:br/>
      </w:r>
      <w:r w:rsidR="00A124E1">
        <w:t>2/2022</w:t>
      </w:r>
      <w:r w:rsidR="00D413F9" w:rsidRPr="00D413F9">
        <w:t xml:space="preserve"> –</w:t>
      </w:r>
      <w:r w:rsidR="00D413F9">
        <w:t xml:space="preserve"> </w:t>
      </w:r>
      <w:r w:rsidR="00A124E1">
        <w:t>3/2023</w:t>
      </w:r>
    </w:p>
    <w:p w14:paraId="2CDC13D4" w14:textId="1C82B5BB" w:rsidR="0023705D" w:rsidRPr="00513EFC" w:rsidRDefault="00A124E1" w:rsidP="00513EFC">
      <w:pPr>
        <w:pStyle w:val="Heading2"/>
      </w:pPr>
      <w:r>
        <w:t>Senior Software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A124E1">
        <w:rPr>
          <w:rStyle w:val="Emphasis"/>
        </w:rPr>
        <w:t>Vyne Dental</w:t>
      </w:r>
    </w:p>
    <w:p w14:paraId="38D11D9C" w14:textId="0377F6B4" w:rsidR="003014B3" w:rsidRDefault="003014B3" w:rsidP="003014B3">
      <w:pPr>
        <w:pStyle w:val="ListBullet"/>
        <w:numPr>
          <w:ilvl w:val="0"/>
          <w:numId w:val="4"/>
        </w:numPr>
        <w:spacing w:before="240" w:after="240"/>
        <w:contextualSpacing w:val="0"/>
      </w:pPr>
      <w:r>
        <w:t>Worked on Vyne Trellis, the hub for the dental billing software, developing new features and enhancing existing ones using React, TypeScript, Ant Design, Azure, and AWS.</w:t>
      </w:r>
    </w:p>
    <w:p w14:paraId="4969A923" w14:textId="0377F6B4" w:rsidR="003014B3" w:rsidRDefault="003014B3" w:rsidP="003014B3">
      <w:pPr>
        <w:pStyle w:val="ListBullet"/>
        <w:numPr>
          <w:ilvl w:val="0"/>
          <w:numId w:val="4"/>
        </w:numPr>
        <w:spacing w:before="240" w:after="240"/>
        <w:contextualSpacing w:val="0"/>
      </w:pPr>
      <w:r>
        <w:t>Reduced technical debt by identifying areas for improvement, creating tickets for work to be done, and refactoring old JavaScript code to TypeScript.</w:t>
      </w:r>
    </w:p>
    <w:p w14:paraId="758A77C8" w14:textId="77777777" w:rsidR="003014B3" w:rsidRDefault="003014B3" w:rsidP="003014B3">
      <w:pPr>
        <w:pStyle w:val="ListBullet"/>
        <w:numPr>
          <w:ilvl w:val="0"/>
          <w:numId w:val="4"/>
        </w:numPr>
        <w:spacing w:before="240" w:after="240"/>
        <w:contextualSpacing w:val="0"/>
      </w:pPr>
      <w:r>
        <w:t>Separated spaghetti code into modular components and code, resulting in a cleaner and more maintainable codebase.</w:t>
      </w:r>
    </w:p>
    <w:p w14:paraId="11F16B42" w14:textId="45CCF6AC" w:rsidR="00D413F9" w:rsidRPr="00D413F9" w:rsidRDefault="003014B3" w:rsidP="003014B3">
      <w:pPr>
        <w:pStyle w:val="ListBullet"/>
        <w:numPr>
          <w:ilvl w:val="0"/>
          <w:numId w:val="4"/>
        </w:numPr>
        <w:spacing w:before="240" w:after="240"/>
        <w:contextualSpacing w:val="0"/>
      </w:pPr>
      <w:r>
        <w:t>Mentored junior developers, fostering a collaborative and supportive learning environment within the team.</w:t>
      </w:r>
    </w:p>
    <w:p w14:paraId="6EAAD0E8" w14:textId="77777777" w:rsidR="00231337" w:rsidRDefault="00231337">
      <w:pPr>
        <w:rPr>
          <w:rFonts w:eastAsiaTheme="majorEastAsia" w:cstheme="majorBidi"/>
          <w:caps/>
          <w:szCs w:val="24"/>
        </w:rPr>
      </w:pPr>
      <w:r>
        <w:br w:type="page"/>
      </w:r>
    </w:p>
    <w:p w14:paraId="75AC8223" w14:textId="425FC239" w:rsidR="00D413F9" w:rsidRPr="00D413F9" w:rsidRDefault="00A124E1" w:rsidP="00D413F9">
      <w:pPr>
        <w:pStyle w:val="Heading3"/>
      </w:pPr>
      <w:r>
        <w:lastRenderedPageBreak/>
        <w:t>2/2021 – 2/2022</w:t>
      </w:r>
    </w:p>
    <w:p w14:paraId="76097DA2" w14:textId="770A49E7" w:rsidR="00D413F9" w:rsidRPr="00513EFC" w:rsidRDefault="00A124E1" w:rsidP="00513EFC">
      <w:pPr>
        <w:pStyle w:val="Heading2"/>
      </w:pPr>
      <w:r w:rsidRPr="00A124E1">
        <w:t>Senior Software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A124E1">
        <w:rPr>
          <w:rStyle w:val="Emphasis"/>
        </w:rPr>
        <w:t>Purple</w:t>
      </w:r>
    </w:p>
    <w:p w14:paraId="52119029" w14:textId="77777777" w:rsidR="00231337" w:rsidRDefault="00231337" w:rsidP="00231337">
      <w:pPr>
        <w:pStyle w:val="ListBullet"/>
        <w:numPr>
          <w:ilvl w:val="0"/>
          <w:numId w:val="4"/>
        </w:numPr>
        <w:spacing w:before="240" w:after="240"/>
        <w:contextualSpacing w:val="0"/>
      </w:pPr>
      <w:r>
        <w:t>Worked on promotions and sales for Purple products, including mattresses, bedding, and apparel, on their live customer-facing website, playing a key role in high-traffic periods like Black Friday and Christmas.</w:t>
      </w:r>
    </w:p>
    <w:p w14:paraId="06D45D80" w14:textId="77777777" w:rsidR="00231337" w:rsidRDefault="00231337" w:rsidP="00231337">
      <w:pPr>
        <w:pStyle w:val="ListBullet"/>
        <w:numPr>
          <w:ilvl w:val="0"/>
          <w:numId w:val="4"/>
        </w:numPr>
        <w:spacing w:before="240" w:after="240"/>
        <w:contextualSpacing w:val="0"/>
      </w:pPr>
      <w:r>
        <w:t>Increased sales revenue through successful promotions and improved developer and user experience by adding features to enhance UX, such as redesigning the pre-checkout cart.</w:t>
      </w:r>
    </w:p>
    <w:p w14:paraId="1C139A7E" w14:textId="77777777" w:rsidR="00231337" w:rsidRDefault="00231337" w:rsidP="00231337">
      <w:pPr>
        <w:pStyle w:val="ListBullet"/>
        <w:numPr>
          <w:ilvl w:val="0"/>
          <w:numId w:val="4"/>
        </w:numPr>
        <w:spacing w:before="240" w:after="240"/>
        <w:contextualSpacing w:val="0"/>
      </w:pPr>
      <w:r>
        <w:t>Collaborated with Promotions, Design, Product, QA, and Project Management teams in an agile environment, participating in daily standups, sprints, and handoffs to ensure seamless coordination.</w:t>
      </w:r>
    </w:p>
    <w:p w14:paraId="6525B90B" w14:textId="32214BA5" w:rsidR="00D413F9" w:rsidRDefault="00231337" w:rsidP="00231337">
      <w:pPr>
        <w:pStyle w:val="ListBullet"/>
        <w:numPr>
          <w:ilvl w:val="0"/>
          <w:numId w:val="4"/>
        </w:numPr>
        <w:spacing w:before="240" w:after="240"/>
        <w:contextualSpacing w:val="0"/>
      </w:pPr>
      <w:r>
        <w:t>Utilized technologies such as JavaScript, SCSS, Vue.js, and Craft CMS to create and implement front-end content for both new and existing products.</w:t>
      </w:r>
    </w:p>
    <w:p w14:paraId="70BB83FA" w14:textId="764E9ED2" w:rsidR="00A124E1" w:rsidRPr="00D413F9" w:rsidRDefault="00A124E1" w:rsidP="00A124E1">
      <w:pPr>
        <w:pStyle w:val="Heading3"/>
      </w:pPr>
      <w:r>
        <w:t>9/2019 – 2/202</w:t>
      </w:r>
      <w:r w:rsidR="003014B3">
        <w:t>1</w:t>
      </w:r>
    </w:p>
    <w:p w14:paraId="64C307D7" w14:textId="025754DA" w:rsidR="00A124E1" w:rsidRPr="00513EFC" w:rsidRDefault="00A124E1" w:rsidP="00A124E1">
      <w:pPr>
        <w:pStyle w:val="Heading2"/>
      </w:pPr>
      <w:r w:rsidRPr="00A124E1">
        <w:t>Software Engineer</w:t>
      </w:r>
      <w:r>
        <w:t>/</w:t>
      </w:r>
      <w:r w:rsidRPr="00513EFC">
        <w:t xml:space="preserve"> </w:t>
      </w:r>
      <w:r w:rsidRPr="00A124E1">
        <w:rPr>
          <w:rStyle w:val="Emphasis"/>
        </w:rPr>
        <w:t>CardWorks</w:t>
      </w:r>
    </w:p>
    <w:p w14:paraId="09128FE1" w14:textId="77777777" w:rsidR="00231337" w:rsidRPr="00231337" w:rsidRDefault="00231337" w:rsidP="00231337">
      <w:pPr>
        <w:pStyle w:val="ListBullet"/>
        <w:numPr>
          <w:ilvl w:val="0"/>
          <w:numId w:val="4"/>
        </w:numPr>
        <w:spacing w:before="240" w:after="240"/>
        <w:contextualSpacing w:val="0"/>
      </w:pPr>
      <w:r w:rsidRPr="00231337">
        <w:t>Worked on the internal ticketing system, an essential application for tracking activity and streamlining workflows for Data Analysts.</w:t>
      </w:r>
    </w:p>
    <w:p w14:paraId="282659CC" w14:textId="77777777" w:rsidR="00231337" w:rsidRPr="00231337" w:rsidRDefault="00231337" w:rsidP="00231337">
      <w:pPr>
        <w:pStyle w:val="ListBullet"/>
        <w:numPr>
          <w:ilvl w:val="0"/>
          <w:numId w:val="4"/>
        </w:numPr>
        <w:spacing w:before="240" w:after="240"/>
        <w:contextualSpacing w:val="0"/>
      </w:pPr>
      <w:r w:rsidRPr="00231337">
        <w:t>Maintained and improved the user experience of the site by refining the front-end interface and optimizing performance.</w:t>
      </w:r>
    </w:p>
    <w:p w14:paraId="624FA8C8" w14:textId="77777777" w:rsidR="00231337" w:rsidRPr="00231337" w:rsidRDefault="00231337" w:rsidP="00231337">
      <w:pPr>
        <w:pStyle w:val="ListBullet"/>
        <w:numPr>
          <w:ilvl w:val="0"/>
          <w:numId w:val="4"/>
        </w:numPr>
        <w:spacing w:before="240" w:after="240"/>
        <w:contextualSpacing w:val="0"/>
      </w:pPr>
      <w:r w:rsidRPr="00231337">
        <w:t>Collaborated closely with the Data Analyst team, ensuring that their needs and requirements were met while continuously enhancing the application.</w:t>
      </w:r>
    </w:p>
    <w:p w14:paraId="0CDF61E7" w14:textId="76B66C00" w:rsidR="00A124E1" w:rsidRPr="00D413F9" w:rsidRDefault="00231337" w:rsidP="00A124E1">
      <w:pPr>
        <w:pStyle w:val="ListBullet"/>
        <w:numPr>
          <w:ilvl w:val="0"/>
          <w:numId w:val="4"/>
        </w:numPr>
        <w:spacing w:before="240" w:after="240"/>
        <w:contextualSpacing w:val="0"/>
      </w:pPr>
      <w:r w:rsidRPr="00231337">
        <w:t>Utilized technologies such as Angular, .Net, C#, TypeScript, MSSQL Server, and SCSS to deliver a robust and efficient solution.</w:t>
      </w:r>
    </w:p>
    <w:p w14:paraId="7338CB50" w14:textId="3803F5A3" w:rsidR="0070237E" w:rsidRDefault="00000000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4B773EF391B743D693135FE912EA3668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392B420A" w14:textId="2B4B9455" w:rsidR="0070237E" w:rsidRDefault="002F0A27" w:rsidP="0070237E">
      <w:pPr>
        <w:pStyle w:val="Heading3"/>
      </w:pPr>
      <w:r>
        <w:t>May 2014</w:t>
      </w:r>
    </w:p>
    <w:p w14:paraId="4B914F33" w14:textId="52264C89" w:rsidR="0070237E" w:rsidRDefault="00EF73AF" w:rsidP="0070237E">
      <w:pPr>
        <w:pStyle w:val="Heading2"/>
      </w:pPr>
      <w:r>
        <w:t>Bachelor’s Degree, Economics</w:t>
      </w:r>
      <w:r w:rsidR="00E03F71">
        <w:t xml:space="preserve"> </w:t>
      </w:r>
      <w:r w:rsidR="0095272C">
        <w:t>/</w:t>
      </w:r>
      <w:r w:rsidR="0070237E">
        <w:t xml:space="preserve"> </w:t>
      </w:r>
      <w:r w:rsidRPr="00EF73AF">
        <w:rPr>
          <w:rStyle w:val="Emphasis"/>
        </w:rPr>
        <w:t>Idaho State University</w:t>
      </w:r>
    </w:p>
    <w:p w14:paraId="20984201" w14:textId="53AF55EC" w:rsidR="0070237E" w:rsidRPr="0070237E" w:rsidRDefault="0003770A" w:rsidP="0070237E">
      <w:r w:rsidRPr="0003770A">
        <w:t>Gained a deep understanding of market dynamics and principles of business and marketing.</w:t>
      </w:r>
    </w:p>
    <w:p w14:paraId="5D02092D" w14:textId="6D869996" w:rsidR="00EF73AF" w:rsidRDefault="00EF73AF" w:rsidP="00EF73AF">
      <w:pPr>
        <w:pStyle w:val="Heading1"/>
      </w:pPr>
      <w:r>
        <w:t>Certifications</w:t>
      </w:r>
    </w:p>
    <w:p w14:paraId="3226EE46" w14:textId="039E32DA" w:rsidR="00EF73AF" w:rsidRDefault="00EF73AF" w:rsidP="00EF73AF">
      <w:pPr>
        <w:pStyle w:val="Heading3"/>
      </w:pPr>
      <w:r>
        <w:t>Jan 2023</w:t>
      </w:r>
    </w:p>
    <w:p w14:paraId="4F68D9BC" w14:textId="585F8A7C" w:rsidR="00EF73AF" w:rsidRDefault="00EF73AF" w:rsidP="00EF73AF">
      <w:pPr>
        <w:pStyle w:val="Heading2"/>
      </w:pPr>
      <w:r w:rsidRPr="00EF73AF">
        <w:t xml:space="preserve">AWS Certified </w:t>
      </w:r>
      <w:r w:rsidR="002F0A27">
        <w:t>DevOps</w:t>
      </w:r>
      <w:r w:rsidRPr="00EF73AF">
        <w:t xml:space="preserve"> – </w:t>
      </w:r>
      <w:r w:rsidR="002F0A27">
        <w:t>Professional</w:t>
      </w:r>
    </w:p>
    <w:p w14:paraId="0475D1EC" w14:textId="0D831BB3" w:rsidR="00EF73AF" w:rsidRPr="0070237E" w:rsidRDefault="00EF73AF" w:rsidP="00EF73AF">
      <w:r w:rsidRPr="00EF73AF">
        <w:t xml:space="preserve">Demonstrated proficiency </w:t>
      </w:r>
      <w:r w:rsidR="002F0A27">
        <w:t xml:space="preserve">DevOps </w:t>
      </w:r>
      <w:r w:rsidR="004D72F2">
        <w:t xml:space="preserve">in </w:t>
      </w:r>
      <w:r w:rsidRPr="00EF73AF">
        <w:t xml:space="preserve">cloud-based </w:t>
      </w:r>
      <w:r w:rsidR="00F83C66">
        <w:t xml:space="preserve">environment </w:t>
      </w:r>
      <w:r w:rsidRPr="00EF73AF">
        <w:t>using AWS.</w:t>
      </w:r>
    </w:p>
    <w:p w14:paraId="0778F8A2" w14:textId="5CABF68A" w:rsidR="00EF73AF" w:rsidRDefault="0003770A" w:rsidP="00EF73AF">
      <w:pPr>
        <w:pStyle w:val="Heading3"/>
      </w:pPr>
      <w:r>
        <w:t>OcT 2022</w:t>
      </w:r>
    </w:p>
    <w:p w14:paraId="46E70BE2" w14:textId="77777777" w:rsidR="00EF73AF" w:rsidRDefault="00EF73AF" w:rsidP="00EF73AF">
      <w:pPr>
        <w:pStyle w:val="Heading2"/>
      </w:pPr>
      <w:r w:rsidRPr="00EF73AF">
        <w:t>AWS Certified Developer – Associate</w:t>
      </w:r>
    </w:p>
    <w:p w14:paraId="152AF6A3" w14:textId="46066A08" w:rsidR="00EF73AF" w:rsidRPr="0070237E" w:rsidRDefault="00EF73AF" w:rsidP="00EF73AF">
      <w:r w:rsidRPr="00EF73AF">
        <w:t>Demonstrated proficiency in developing, deploying, and debugging cloud-based applications using AWS.</w:t>
      </w:r>
    </w:p>
    <w:sectPr w:rsidR="00EF73AF" w:rsidRPr="0070237E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C1C5" w14:textId="77777777" w:rsidR="00F93F18" w:rsidRDefault="00F93F18" w:rsidP="00725803">
      <w:pPr>
        <w:spacing w:after="0"/>
      </w:pPr>
      <w:r>
        <w:separator/>
      </w:r>
    </w:p>
  </w:endnote>
  <w:endnote w:type="continuationSeparator" w:id="0">
    <w:p w14:paraId="641246DA" w14:textId="77777777" w:rsidR="00F93F18" w:rsidRDefault="00F93F1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E2B801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4727F" w14:textId="77777777" w:rsidR="00F93F18" w:rsidRDefault="00F93F18" w:rsidP="00725803">
      <w:pPr>
        <w:spacing w:after="0"/>
      </w:pPr>
      <w:r>
        <w:separator/>
      </w:r>
    </w:p>
  </w:footnote>
  <w:footnote w:type="continuationSeparator" w:id="0">
    <w:p w14:paraId="154DDF8D" w14:textId="77777777" w:rsidR="00F93F18" w:rsidRDefault="00F93F1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E227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833A84"/>
    <w:multiLevelType w:val="multilevel"/>
    <w:tmpl w:val="46DC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29282910">
    <w:abstractNumId w:val="10"/>
  </w:num>
  <w:num w:numId="2" w16cid:durableId="174805494">
    <w:abstractNumId w:val="7"/>
  </w:num>
  <w:num w:numId="3" w16cid:durableId="1391154181">
    <w:abstractNumId w:val="6"/>
  </w:num>
  <w:num w:numId="4" w16cid:durableId="17705429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0136017">
    <w:abstractNumId w:val="8"/>
  </w:num>
  <w:num w:numId="6" w16cid:durableId="1605847782">
    <w:abstractNumId w:val="11"/>
  </w:num>
  <w:num w:numId="7" w16cid:durableId="1538664594">
    <w:abstractNumId w:val="5"/>
  </w:num>
  <w:num w:numId="8" w16cid:durableId="1348142742">
    <w:abstractNumId w:val="4"/>
  </w:num>
  <w:num w:numId="9" w16cid:durableId="1673413969">
    <w:abstractNumId w:val="3"/>
  </w:num>
  <w:num w:numId="10" w16cid:durableId="608852471">
    <w:abstractNumId w:val="2"/>
  </w:num>
  <w:num w:numId="11" w16cid:durableId="164593272">
    <w:abstractNumId w:val="1"/>
  </w:num>
  <w:num w:numId="12" w16cid:durableId="576015606">
    <w:abstractNumId w:val="0"/>
  </w:num>
  <w:num w:numId="13" w16cid:durableId="1629506782">
    <w:abstractNumId w:val="8"/>
  </w:num>
  <w:num w:numId="14" w16cid:durableId="545794748">
    <w:abstractNumId w:val="8"/>
  </w:num>
  <w:num w:numId="15" w16cid:durableId="915360198">
    <w:abstractNumId w:val="10"/>
  </w:num>
  <w:num w:numId="16" w16cid:durableId="241838069">
    <w:abstractNumId w:val="10"/>
  </w:num>
  <w:num w:numId="17" w16cid:durableId="587546500">
    <w:abstractNumId w:val="9"/>
  </w:num>
  <w:num w:numId="18" w16cid:durableId="651952769">
    <w:abstractNumId w:val="8"/>
  </w:num>
  <w:num w:numId="19" w16cid:durableId="1404328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30"/>
    <w:rsid w:val="00025E77"/>
    <w:rsid w:val="00027312"/>
    <w:rsid w:val="0003770A"/>
    <w:rsid w:val="000645F2"/>
    <w:rsid w:val="00082F03"/>
    <w:rsid w:val="000835A0"/>
    <w:rsid w:val="000934A2"/>
    <w:rsid w:val="001A68A6"/>
    <w:rsid w:val="001B0955"/>
    <w:rsid w:val="00227784"/>
    <w:rsid w:val="00231337"/>
    <w:rsid w:val="0023705D"/>
    <w:rsid w:val="00250A31"/>
    <w:rsid w:val="00251C13"/>
    <w:rsid w:val="002922D0"/>
    <w:rsid w:val="002F0A27"/>
    <w:rsid w:val="003014B3"/>
    <w:rsid w:val="00340B03"/>
    <w:rsid w:val="00380AE7"/>
    <w:rsid w:val="003A6943"/>
    <w:rsid w:val="00410BA2"/>
    <w:rsid w:val="00434074"/>
    <w:rsid w:val="00463C3B"/>
    <w:rsid w:val="004937AE"/>
    <w:rsid w:val="004D72F2"/>
    <w:rsid w:val="004E2970"/>
    <w:rsid w:val="005026DD"/>
    <w:rsid w:val="00513EFC"/>
    <w:rsid w:val="0052113B"/>
    <w:rsid w:val="00554030"/>
    <w:rsid w:val="00564951"/>
    <w:rsid w:val="00573BF9"/>
    <w:rsid w:val="005A4A49"/>
    <w:rsid w:val="005B1D68"/>
    <w:rsid w:val="00611B37"/>
    <w:rsid w:val="006252B4"/>
    <w:rsid w:val="00646BA2"/>
    <w:rsid w:val="00675EA0"/>
    <w:rsid w:val="00697DEF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A6E02"/>
    <w:rsid w:val="00857E6B"/>
    <w:rsid w:val="008968C4"/>
    <w:rsid w:val="008D7C1C"/>
    <w:rsid w:val="0092291B"/>
    <w:rsid w:val="00932D92"/>
    <w:rsid w:val="0095272C"/>
    <w:rsid w:val="00972024"/>
    <w:rsid w:val="009C4682"/>
    <w:rsid w:val="009F04D2"/>
    <w:rsid w:val="009F2BA7"/>
    <w:rsid w:val="009F6DA0"/>
    <w:rsid w:val="00A01182"/>
    <w:rsid w:val="00A124E1"/>
    <w:rsid w:val="00AD13CB"/>
    <w:rsid w:val="00AD3FD8"/>
    <w:rsid w:val="00B370A8"/>
    <w:rsid w:val="00B606D9"/>
    <w:rsid w:val="00BC7376"/>
    <w:rsid w:val="00BD669A"/>
    <w:rsid w:val="00C00512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E914F7"/>
    <w:rsid w:val="00EF73AF"/>
    <w:rsid w:val="00F00A4F"/>
    <w:rsid w:val="00F33CD8"/>
    <w:rsid w:val="00F42206"/>
    <w:rsid w:val="00F83C66"/>
    <w:rsid w:val="00F86C9E"/>
    <w:rsid w:val="00F93F18"/>
    <w:rsid w:val="00FD1DE2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74ADE"/>
  <w15:chartTrackingRefBased/>
  <w15:docId w15:val="{95C5455A-1AE8-431D-9B92-CFF69BBE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3AF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364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BF5416DAE246D2A34606F274354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5F7-527A-48CC-9BA4-933F9AC37FF0}"/>
      </w:docPartPr>
      <w:docPartBody>
        <w:p w:rsidR="007F31F2" w:rsidRDefault="0088433E">
          <w:pPr>
            <w:pStyle w:val="A8BF5416DAE246D2A34606F274354776"/>
          </w:pPr>
          <w:r>
            <w:t>First Name</w:t>
          </w:r>
        </w:p>
      </w:docPartBody>
    </w:docPart>
    <w:docPart>
      <w:docPartPr>
        <w:name w:val="48D0533EEECC409B8717107EFAA8D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22F2B-8C69-461B-9918-3905E30E222C}"/>
      </w:docPartPr>
      <w:docPartBody>
        <w:p w:rsidR="007F31F2" w:rsidRDefault="0088433E">
          <w:pPr>
            <w:pStyle w:val="48D0533EEECC409B8717107EFAA8D35D"/>
          </w:pPr>
          <w:r>
            <w:t>Last Name</w:t>
          </w:r>
        </w:p>
      </w:docPartBody>
    </w:docPart>
    <w:docPart>
      <w:docPartPr>
        <w:name w:val="E3971AC4EC234C1DB819D1C45160F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02A92-A983-4F4B-A6F2-89E033201F4D}"/>
      </w:docPartPr>
      <w:docPartBody>
        <w:p w:rsidR="007F31F2" w:rsidRDefault="0088433E">
          <w:pPr>
            <w:pStyle w:val="E3971AC4EC234C1DB819D1C45160F61C"/>
          </w:pPr>
          <w:r w:rsidRPr="009D0878">
            <w:t>Address</w:t>
          </w:r>
        </w:p>
      </w:docPartBody>
    </w:docPart>
    <w:docPart>
      <w:docPartPr>
        <w:name w:val="5149198736A54901B5FBFE4FD77C6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B7927-1A45-4A16-B45E-F5D5DBDE7745}"/>
      </w:docPartPr>
      <w:docPartBody>
        <w:p w:rsidR="007F31F2" w:rsidRDefault="0088433E">
          <w:pPr>
            <w:pStyle w:val="5149198736A54901B5FBFE4FD77C6F37"/>
          </w:pPr>
          <w:r w:rsidRPr="009D0878">
            <w:t>Phone</w:t>
          </w:r>
        </w:p>
      </w:docPartBody>
    </w:docPart>
    <w:docPart>
      <w:docPartPr>
        <w:name w:val="0D561AE281E44514A68E8224190A9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7FE17-56A7-47D0-8D53-4EF1EB8A6696}"/>
      </w:docPartPr>
      <w:docPartBody>
        <w:p w:rsidR="007F31F2" w:rsidRDefault="0088433E">
          <w:pPr>
            <w:pStyle w:val="0D561AE281E44514A68E8224190A90F6"/>
          </w:pPr>
          <w:r w:rsidRPr="009D0878">
            <w:t>Email</w:t>
          </w:r>
        </w:p>
      </w:docPartBody>
    </w:docPart>
    <w:docPart>
      <w:docPartPr>
        <w:name w:val="3CC47BD497E94AF0993BAC15656E8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A1596-276C-4C49-9EAB-E9077F6627A3}"/>
      </w:docPartPr>
      <w:docPartBody>
        <w:p w:rsidR="007F31F2" w:rsidRDefault="0088433E">
          <w:pPr>
            <w:pStyle w:val="3CC47BD497E94AF0993BAC15656E8911"/>
          </w:pPr>
          <w:r w:rsidRPr="009D0878">
            <w:t>LinkedIn Profile</w:t>
          </w:r>
        </w:p>
      </w:docPartBody>
    </w:docPart>
    <w:docPart>
      <w:docPartPr>
        <w:name w:val="8843FAB0652641FA836AB514E2923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71223-CABD-400B-92A5-C3AEC78CA0A8}"/>
      </w:docPartPr>
      <w:docPartBody>
        <w:p w:rsidR="007F31F2" w:rsidRDefault="0088433E">
          <w:pPr>
            <w:pStyle w:val="8843FAB0652641FA836AB514E2923A5C"/>
          </w:pPr>
          <w:r w:rsidRPr="009D0878">
            <w:t>Twitter/Blog/Portfolio</w:t>
          </w:r>
        </w:p>
      </w:docPartBody>
    </w:docPart>
    <w:docPart>
      <w:docPartPr>
        <w:name w:val="CFB4EDAD1228436BB2142C11E491C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5E5C7-BC33-4831-84AA-177DD546C1A4}"/>
      </w:docPartPr>
      <w:docPartBody>
        <w:p w:rsidR="007F31F2" w:rsidRDefault="0088433E">
          <w:pPr>
            <w:pStyle w:val="CFB4EDAD1228436BB2142C11E491C258"/>
          </w:pPr>
          <w:r>
            <w:t>Skills</w:t>
          </w:r>
        </w:p>
      </w:docPartBody>
    </w:docPart>
    <w:docPart>
      <w:docPartPr>
        <w:name w:val="90AE78A037594D0792C57B34EFA3D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646C1-82E3-4A15-9B28-1CA3C0F67E28}"/>
      </w:docPartPr>
      <w:docPartBody>
        <w:p w:rsidR="007F31F2" w:rsidRDefault="0088433E">
          <w:pPr>
            <w:pStyle w:val="90AE78A037594D0792C57B34EFA3D978"/>
          </w:pPr>
          <w:r w:rsidRPr="00AD3FD8">
            <w:t>Experience</w:t>
          </w:r>
        </w:p>
      </w:docPartBody>
    </w:docPart>
    <w:docPart>
      <w:docPartPr>
        <w:name w:val="4B773EF391B743D693135FE912EA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4E2D7-8E07-4FA1-895A-EEAC7CC545AE}"/>
      </w:docPartPr>
      <w:docPartBody>
        <w:p w:rsidR="007F31F2" w:rsidRDefault="0088433E">
          <w:pPr>
            <w:pStyle w:val="4B773EF391B743D693135FE912EA3668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3E"/>
    <w:rsid w:val="003406F1"/>
    <w:rsid w:val="007F31F2"/>
    <w:rsid w:val="0088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5416DAE246D2A34606F274354776">
    <w:name w:val="A8BF5416DAE246D2A34606F274354776"/>
  </w:style>
  <w:style w:type="paragraph" w:customStyle="1" w:styleId="48D0533EEECC409B8717107EFAA8D35D">
    <w:name w:val="48D0533EEECC409B8717107EFAA8D35D"/>
  </w:style>
  <w:style w:type="paragraph" w:customStyle="1" w:styleId="E3971AC4EC234C1DB819D1C45160F61C">
    <w:name w:val="E3971AC4EC234C1DB819D1C45160F61C"/>
  </w:style>
  <w:style w:type="paragraph" w:customStyle="1" w:styleId="5149198736A54901B5FBFE4FD77C6F37">
    <w:name w:val="5149198736A54901B5FBFE4FD77C6F37"/>
  </w:style>
  <w:style w:type="paragraph" w:customStyle="1" w:styleId="0D561AE281E44514A68E8224190A90F6">
    <w:name w:val="0D561AE281E44514A68E8224190A90F6"/>
  </w:style>
  <w:style w:type="paragraph" w:customStyle="1" w:styleId="3CC47BD497E94AF0993BAC15656E8911">
    <w:name w:val="3CC47BD497E94AF0993BAC15656E8911"/>
  </w:style>
  <w:style w:type="paragraph" w:customStyle="1" w:styleId="8843FAB0652641FA836AB514E2923A5C">
    <w:name w:val="8843FAB0652641FA836AB514E2923A5C"/>
  </w:style>
  <w:style w:type="paragraph" w:customStyle="1" w:styleId="CFB4EDAD1228436BB2142C11E491C258">
    <w:name w:val="CFB4EDAD1228436BB2142C11E491C258"/>
  </w:style>
  <w:style w:type="paragraph" w:customStyle="1" w:styleId="90AE78A037594D0792C57B34EFA3D978">
    <w:name w:val="90AE78A037594D0792C57B34EFA3D97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4B773EF391B743D693135FE912EA3668">
    <w:name w:val="4B773EF391B743D693135FE912EA3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Ricky</Abstract>
  <CompanyAddress>South Jordan, UT </CompanyAddress>
  <CompanyPhone>3854167996</CompanyPhone>
  <CompanyFax/>
  <CompanyEmail>Rg3646@outlook.com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5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Garcia</dc:creator>
  <cp:keywords>linkedin.com/in/ricky-g-garcia</cp:keywords>
  <dc:description/>
  <cp:lastModifiedBy>Ricky Garcia</cp:lastModifiedBy>
  <cp:revision>6</cp:revision>
  <cp:lastPrinted>2023-04-19T19:43:00Z</cp:lastPrinted>
  <dcterms:created xsi:type="dcterms:W3CDTF">2023-04-19T19:39:00Z</dcterms:created>
  <dcterms:modified xsi:type="dcterms:W3CDTF">2023-04-19T19:43:00Z</dcterms:modified>
  <cp:category>Garcia</cp:category>
  <cp:contentStatus>https://rickyggarcia.com</cp:contentStatus>
</cp:coreProperties>
</file>